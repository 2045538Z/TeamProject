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8E1" w:rsidRDefault="004879A8" w:rsidP="004879A8">
      <w:r>
        <w:t>User Stories</w:t>
      </w:r>
    </w:p>
    <w:p w:rsidR="004879A8" w:rsidRDefault="004879A8" w:rsidP="004879A8">
      <w:pPr>
        <w:pStyle w:val="Heading2"/>
        <w:numPr>
          <w:ilvl w:val="0"/>
          <w:numId w:val="2"/>
        </w:numPr>
      </w:pPr>
      <w:r>
        <w:t>Detailed Referee List</w:t>
      </w:r>
    </w:p>
    <w:p w:rsidR="004879A8" w:rsidRDefault="004879A8" w:rsidP="004879A8">
      <w:pPr>
        <w:pStyle w:val="Heading2"/>
        <w:ind w:left="720"/>
      </w:pPr>
      <w:r>
        <w:t>Front</w:t>
      </w:r>
    </w:p>
    <w:p w:rsidR="004879A8" w:rsidRDefault="004879A8" w:rsidP="004879A8">
      <w:pPr>
        <w:ind w:left="720"/>
      </w:pPr>
      <w:r>
        <w:t>User: AJB Secretary</w:t>
      </w:r>
    </w:p>
    <w:p w:rsidR="004879A8" w:rsidRDefault="004879A8" w:rsidP="004879A8">
      <w:pPr>
        <w:ind w:left="720"/>
      </w:pPr>
      <w:r>
        <w:t>I want to see a list of all the referees on the system and their details so I can keep track of our referees.</w:t>
      </w:r>
    </w:p>
    <w:p w:rsidR="004879A8" w:rsidRDefault="004879A8" w:rsidP="004879A8">
      <w:pPr>
        <w:pStyle w:val="Heading2"/>
        <w:ind w:left="360" w:firstLine="360"/>
      </w:pPr>
      <w:r>
        <w:t>Back</w:t>
      </w:r>
    </w:p>
    <w:p w:rsidR="004879A8" w:rsidRDefault="004879A8" w:rsidP="004879A8">
      <w:r>
        <w:tab/>
        <w:t>There should be a display area for the list.</w:t>
      </w:r>
    </w:p>
    <w:p w:rsidR="004879A8" w:rsidRDefault="004879A8" w:rsidP="004879A8">
      <w:r>
        <w:tab/>
        <w:t>There should be headers for each of the referee’s details.</w:t>
      </w:r>
    </w:p>
    <w:p w:rsidR="004879A8" w:rsidRDefault="004879A8" w:rsidP="004879A8">
      <w:r>
        <w:tab/>
        <w:t>The referee’s should be displayed in order of their ID.</w:t>
      </w:r>
    </w:p>
    <w:p w:rsidR="004879A8" w:rsidRDefault="004879A8" w:rsidP="004879A8">
      <w:r>
        <w:tab/>
        <w:t>The displayed list should be updated after any changes have been made to the referees list.</w:t>
      </w:r>
    </w:p>
    <w:p w:rsidR="004879A8" w:rsidRPr="004879A8" w:rsidRDefault="004879A8" w:rsidP="004879A8">
      <w:pPr>
        <w:pStyle w:val="ListParagraph"/>
      </w:pPr>
    </w:p>
    <w:p w:rsidR="004879A8" w:rsidRDefault="004879A8" w:rsidP="004879A8">
      <w:pPr>
        <w:pStyle w:val="Heading2"/>
        <w:numPr>
          <w:ilvl w:val="0"/>
          <w:numId w:val="2"/>
        </w:numPr>
      </w:pPr>
      <w:r>
        <w:t>Individual Referee Details</w:t>
      </w:r>
    </w:p>
    <w:p w:rsidR="004879A8" w:rsidRDefault="004879A8" w:rsidP="004879A8">
      <w:pPr>
        <w:pStyle w:val="Heading2"/>
        <w:ind w:left="720"/>
      </w:pPr>
      <w:r>
        <w:t>Front</w:t>
      </w:r>
    </w:p>
    <w:p w:rsidR="004879A8" w:rsidRDefault="004879A8" w:rsidP="004879A8">
      <w:pPr>
        <w:ind w:left="720"/>
      </w:pPr>
      <w:r>
        <w:t>User: AJB Secretary</w:t>
      </w:r>
    </w:p>
    <w:p w:rsidR="004879A8" w:rsidRDefault="004879A8" w:rsidP="004879A8">
      <w:pPr>
        <w:ind w:left="720"/>
      </w:pPr>
      <w:r>
        <w:t xml:space="preserve">I want to see </w:t>
      </w:r>
      <w:r>
        <w:t>the</w:t>
      </w:r>
      <w:r>
        <w:t xml:space="preserve"> details of a particular referee</w:t>
      </w:r>
      <w:r>
        <w:t xml:space="preserve"> on the system </w:t>
      </w:r>
      <w:r>
        <w:t>so I can check up on their</w:t>
      </w:r>
      <w:r>
        <w:t xml:space="preserve"> </w:t>
      </w:r>
      <w:r>
        <w:t>details.</w:t>
      </w:r>
    </w:p>
    <w:p w:rsidR="004879A8" w:rsidRDefault="004879A8" w:rsidP="004879A8">
      <w:pPr>
        <w:pStyle w:val="Heading2"/>
        <w:ind w:left="360" w:firstLine="360"/>
      </w:pPr>
      <w:r>
        <w:t>Back</w:t>
      </w:r>
    </w:p>
    <w:p w:rsidR="00D6473B" w:rsidRPr="00D6473B" w:rsidRDefault="00D6473B" w:rsidP="00D6473B">
      <w:r>
        <w:tab/>
        <w:t>I should be able to search for a referee by entering his/her first and last name.</w:t>
      </w:r>
    </w:p>
    <w:p w:rsidR="004879A8" w:rsidRDefault="004879A8" w:rsidP="004879A8">
      <w:r>
        <w:tab/>
        <w:t xml:space="preserve">There should be a display area for the </w:t>
      </w:r>
      <w:r>
        <w:t>referee’s details.</w:t>
      </w:r>
    </w:p>
    <w:p w:rsidR="004879A8" w:rsidRDefault="004879A8" w:rsidP="004879A8">
      <w:r>
        <w:tab/>
        <w:t>There should be headers for each of the referee’s details.</w:t>
      </w:r>
    </w:p>
    <w:p w:rsidR="004879A8" w:rsidRDefault="004879A8" w:rsidP="004879A8">
      <w:pPr>
        <w:ind w:left="709"/>
      </w:pPr>
      <w:r>
        <w:t xml:space="preserve">The display </w:t>
      </w:r>
      <w:r>
        <w:t xml:space="preserve">should </w:t>
      </w:r>
      <w:r>
        <w:t>contain the latest details for the referee if they have been updated in the course of running the program.</w:t>
      </w:r>
    </w:p>
    <w:p w:rsidR="00D6473B" w:rsidRDefault="00D6473B" w:rsidP="004879A8">
      <w:pPr>
        <w:ind w:left="709"/>
      </w:pPr>
    </w:p>
    <w:p w:rsidR="00D6473B" w:rsidRDefault="00D6473B" w:rsidP="004879A8">
      <w:pPr>
        <w:ind w:left="709"/>
      </w:pPr>
    </w:p>
    <w:p w:rsidR="00D6473B" w:rsidRDefault="00D6473B" w:rsidP="004879A8">
      <w:pPr>
        <w:ind w:left="709"/>
      </w:pPr>
    </w:p>
    <w:p w:rsidR="00D6473B" w:rsidRDefault="00D6473B" w:rsidP="004879A8">
      <w:pPr>
        <w:ind w:left="709"/>
      </w:pPr>
    </w:p>
    <w:p w:rsidR="00D6473B" w:rsidRDefault="00D6473B" w:rsidP="004879A8">
      <w:pPr>
        <w:ind w:left="709"/>
      </w:pPr>
    </w:p>
    <w:p w:rsidR="004879A8" w:rsidRDefault="004879A8" w:rsidP="004879A8">
      <w:pPr>
        <w:pStyle w:val="Heading2"/>
        <w:numPr>
          <w:ilvl w:val="0"/>
          <w:numId w:val="2"/>
        </w:numPr>
      </w:pPr>
      <w:r>
        <w:lastRenderedPageBreak/>
        <w:t xml:space="preserve">Update Individual Referee’s Details </w:t>
      </w:r>
    </w:p>
    <w:p w:rsidR="004879A8" w:rsidRDefault="004879A8" w:rsidP="004879A8">
      <w:pPr>
        <w:pStyle w:val="Heading2"/>
        <w:ind w:left="720"/>
      </w:pPr>
      <w:r>
        <w:t>Front</w:t>
      </w:r>
    </w:p>
    <w:p w:rsidR="004879A8" w:rsidRDefault="004879A8" w:rsidP="004879A8">
      <w:pPr>
        <w:ind w:left="720"/>
      </w:pPr>
      <w:r>
        <w:t>User: AJB Secretary</w:t>
      </w:r>
    </w:p>
    <w:p w:rsidR="004879A8" w:rsidRDefault="004879A8" w:rsidP="004879A8">
      <w:pPr>
        <w:ind w:left="720"/>
      </w:pPr>
      <w:r>
        <w:t xml:space="preserve">I want to </w:t>
      </w:r>
      <w:r w:rsidR="00D6473B">
        <w:t>be able to update details for an individual referee so the system reflects the referee’s current details</w:t>
      </w:r>
    </w:p>
    <w:p w:rsidR="004879A8" w:rsidRDefault="004879A8" w:rsidP="004879A8">
      <w:pPr>
        <w:pStyle w:val="Heading2"/>
        <w:ind w:left="360" w:firstLine="360"/>
      </w:pPr>
      <w:r>
        <w:t>Back</w:t>
      </w:r>
    </w:p>
    <w:p w:rsidR="004879A8" w:rsidRDefault="004879A8" w:rsidP="004879A8">
      <w:r>
        <w:tab/>
      </w:r>
      <w:r w:rsidR="00D6473B">
        <w:t>I should be able to search for a referee by entering his/her first and last name.</w:t>
      </w:r>
    </w:p>
    <w:p w:rsidR="004879A8" w:rsidRDefault="004879A8" w:rsidP="004879A8">
      <w:r>
        <w:tab/>
        <w:t xml:space="preserve">There should be </w:t>
      </w:r>
      <w:r w:rsidR="00D6473B">
        <w:t>fields where I can update their details.</w:t>
      </w:r>
    </w:p>
    <w:p w:rsidR="00D6473B" w:rsidRDefault="00D6473B" w:rsidP="004879A8">
      <w:r>
        <w:tab/>
        <w:t>I should not be able to update their name, ID or the number of allocations.</w:t>
      </w:r>
    </w:p>
    <w:p w:rsidR="004879A8" w:rsidRDefault="004879A8" w:rsidP="004879A8">
      <w:r>
        <w:tab/>
      </w:r>
      <w:r w:rsidR="00D6473B">
        <w:t>The display should be updated with the newly added details.</w:t>
      </w:r>
    </w:p>
    <w:p w:rsidR="00D6473B" w:rsidRDefault="00D6473B" w:rsidP="00D6473B">
      <w:pPr>
        <w:pStyle w:val="Heading2"/>
        <w:numPr>
          <w:ilvl w:val="0"/>
          <w:numId w:val="2"/>
        </w:numPr>
      </w:pPr>
      <w:r>
        <w:t>Delete an Individual Referee</w:t>
      </w:r>
    </w:p>
    <w:p w:rsidR="00D6473B" w:rsidRDefault="00D6473B" w:rsidP="00D6473B">
      <w:pPr>
        <w:pStyle w:val="Heading2"/>
        <w:ind w:left="720"/>
      </w:pPr>
      <w:r>
        <w:t>Front</w:t>
      </w:r>
    </w:p>
    <w:p w:rsidR="00D6473B" w:rsidRDefault="00D6473B" w:rsidP="00D6473B">
      <w:pPr>
        <w:ind w:left="720"/>
      </w:pPr>
      <w:r>
        <w:t>User: AJB Secretary</w:t>
      </w:r>
    </w:p>
    <w:p w:rsidR="00D6473B" w:rsidRDefault="00D6473B" w:rsidP="00D6473B">
      <w:pPr>
        <w:ind w:left="720"/>
      </w:pPr>
      <w:r>
        <w:t>I want to be able t</w:t>
      </w:r>
      <w:r>
        <w:t>o delete a referee from the system if they are no longer refereeing.</w:t>
      </w:r>
    </w:p>
    <w:p w:rsidR="00D6473B" w:rsidRDefault="00D6473B" w:rsidP="00D6473B">
      <w:pPr>
        <w:pStyle w:val="Heading2"/>
        <w:ind w:left="360" w:firstLine="360"/>
      </w:pPr>
      <w:r>
        <w:t>Back</w:t>
      </w:r>
    </w:p>
    <w:p w:rsidR="00D6473B" w:rsidRDefault="00D6473B" w:rsidP="00D6473B">
      <w:r>
        <w:tab/>
        <w:t>I should be able to search for a referee by entering his/her first and last name.</w:t>
      </w:r>
    </w:p>
    <w:p w:rsidR="00D6473B" w:rsidRDefault="00D6473B" w:rsidP="00D6473B">
      <w:r>
        <w:tab/>
      </w:r>
      <w:r>
        <w:t>I should be able to delete the referee from the list.</w:t>
      </w:r>
    </w:p>
    <w:p w:rsidR="00D6473B" w:rsidRDefault="00D6473B" w:rsidP="00D6473B">
      <w:r>
        <w:tab/>
        <w:t>The display should be updated with the newly added details.</w:t>
      </w:r>
    </w:p>
    <w:p w:rsidR="00D6473B" w:rsidRDefault="00AE77A1" w:rsidP="00D6473B">
      <w:pPr>
        <w:pStyle w:val="Heading2"/>
        <w:numPr>
          <w:ilvl w:val="0"/>
          <w:numId w:val="2"/>
        </w:numPr>
      </w:pPr>
      <w:r>
        <w:t>Add a new referee</w:t>
      </w:r>
    </w:p>
    <w:p w:rsidR="00D6473B" w:rsidRDefault="00D6473B" w:rsidP="00D6473B">
      <w:pPr>
        <w:pStyle w:val="Heading2"/>
        <w:ind w:left="720"/>
      </w:pPr>
      <w:r>
        <w:t>Front</w:t>
      </w:r>
    </w:p>
    <w:p w:rsidR="00D6473B" w:rsidRDefault="00D6473B" w:rsidP="00D6473B">
      <w:pPr>
        <w:ind w:left="720"/>
      </w:pPr>
      <w:r>
        <w:t>User: AJB Secretary</w:t>
      </w:r>
    </w:p>
    <w:p w:rsidR="00D6473B" w:rsidRDefault="00D6473B" w:rsidP="00D6473B">
      <w:pPr>
        <w:ind w:left="720"/>
      </w:pPr>
      <w:r>
        <w:t xml:space="preserve">I want to be able to </w:t>
      </w:r>
      <w:r w:rsidR="00AE77A1">
        <w:t>add</w:t>
      </w:r>
      <w:r>
        <w:t xml:space="preserve"> a referee </w:t>
      </w:r>
      <w:r w:rsidR="00AE77A1">
        <w:t>to</w:t>
      </w:r>
      <w:r>
        <w:t xml:space="preserve"> the system if they </w:t>
      </w:r>
      <w:r w:rsidR="00AE77A1">
        <w:t>have qualified as a referee.</w:t>
      </w:r>
    </w:p>
    <w:p w:rsidR="00D6473B" w:rsidRDefault="00D6473B" w:rsidP="00D6473B">
      <w:pPr>
        <w:pStyle w:val="Heading2"/>
        <w:ind w:left="360" w:firstLine="360"/>
      </w:pPr>
      <w:r>
        <w:t>Back</w:t>
      </w:r>
    </w:p>
    <w:p w:rsidR="00D6473B" w:rsidRDefault="00D6473B" w:rsidP="00AE77A1">
      <w:r>
        <w:tab/>
        <w:t>I should be able</w:t>
      </w:r>
      <w:r w:rsidR="00AE77A1">
        <w:t xml:space="preserve"> to enter all their details.</w:t>
      </w:r>
    </w:p>
    <w:p w:rsidR="00AE77A1" w:rsidRDefault="00AE77A1" w:rsidP="00AE77A1">
      <w:r>
        <w:tab/>
        <w:t>An ID should be automatically generated for them.</w:t>
      </w:r>
    </w:p>
    <w:p w:rsidR="00AE77A1" w:rsidRDefault="00AE77A1" w:rsidP="00AE77A1">
      <w:pPr>
        <w:ind w:firstLine="720"/>
      </w:pPr>
      <w:r>
        <w:t xml:space="preserve">The display should be updated with the newly added </w:t>
      </w:r>
      <w:r>
        <w:t>referee.</w:t>
      </w:r>
    </w:p>
    <w:p w:rsidR="00AE77A1" w:rsidRDefault="00AE77A1" w:rsidP="00AE77A1">
      <w:pPr>
        <w:ind w:firstLine="720"/>
      </w:pPr>
    </w:p>
    <w:p w:rsidR="00AE77A1" w:rsidRDefault="00AE77A1" w:rsidP="00AE77A1">
      <w:pPr>
        <w:ind w:firstLine="720"/>
      </w:pPr>
    </w:p>
    <w:p w:rsidR="00AE77A1" w:rsidRDefault="00AE77A1" w:rsidP="00AE77A1">
      <w:pPr>
        <w:ind w:firstLine="720"/>
      </w:pPr>
    </w:p>
    <w:p w:rsidR="00AE77A1" w:rsidRDefault="00AE77A1" w:rsidP="00AE77A1">
      <w:pPr>
        <w:pStyle w:val="Heading2"/>
        <w:numPr>
          <w:ilvl w:val="0"/>
          <w:numId w:val="2"/>
        </w:numPr>
      </w:pPr>
      <w:r>
        <w:lastRenderedPageBreak/>
        <w:t>View a Bar Graph</w:t>
      </w:r>
    </w:p>
    <w:p w:rsidR="00AE77A1" w:rsidRDefault="00AE77A1" w:rsidP="00AE77A1">
      <w:pPr>
        <w:pStyle w:val="Heading2"/>
        <w:ind w:left="720"/>
      </w:pPr>
      <w:r>
        <w:t>Front</w:t>
      </w:r>
    </w:p>
    <w:p w:rsidR="00AE77A1" w:rsidRDefault="00AE77A1" w:rsidP="00AE77A1">
      <w:pPr>
        <w:ind w:left="720"/>
      </w:pPr>
      <w:r>
        <w:t>User: AJB Secretary</w:t>
      </w:r>
    </w:p>
    <w:p w:rsidR="00AE77A1" w:rsidRDefault="00AE77A1" w:rsidP="00AE77A1">
      <w:pPr>
        <w:ind w:left="720"/>
      </w:pPr>
      <w:r>
        <w:t xml:space="preserve">I </w:t>
      </w:r>
      <w:r>
        <w:t>would like to be able to view a graphical display of the number of matches allocated to each referee so I can see if referees are being allocated too few/to many matches.</w:t>
      </w:r>
    </w:p>
    <w:p w:rsidR="00AE77A1" w:rsidRDefault="00AE77A1" w:rsidP="00AE77A1">
      <w:pPr>
        <w:pStyle w:val="Heading2"/>
        <w:ind w:left="360" w:firstLine="360"/>
      </w:pPr>
      <w:r>
        <w:t>Back</w:t>
      </w:r>
    </w:p>
    <w:p w:rsidR="00AE77A1" w:rsidRDefault="00AE77A1" w:rsidP="00AE77A1">
      <w:r>
        <w:tab/>
        <w:t xml:space="preserve">I should be able to </w:t>
      </w:r>
      <w:r>
        <w:t>click a button that will display this graph.</w:t>
      </w:r>
    </w:p>
    <w:p w:rsidR="00AE77A1" w:rsidRDefault="00AE77A1" w:rsidP="00AE77A1">
      <w:pPr>
        <w:ind w:left="709"/>
      </w:pPr>
      <w:r>
        <w:tab/>
        <w:t>The graph should reflect the latest data on the referees, including any details updated during the running of the program.</w:t>
      </w:r>
    </w:p>
    <w:p w:rsidR="00AE77A1" w:rsidRDefault="00AE77A1" w:rsidP="00AE77A1">
      <w:pPr>
        <w:ind w:left="709"/>
      </w:pPr>
    </w:p>
    <w:p w:rsidR="00AE77A1" w:rsidRDefault="00AE77A1" w:rsidP="00AE77A1">
      <w:pPr>
        <w:pStyle w:val="Heading2"/>
        <w:numPr>
          <w:ilvl w:val="0"/>
          <w:numId w:val="2"/>
        </w:numPr>
      </w:pPr>
      <w:r>
        <w:t>Allocate referees</w:t>
      </w:r>
    </w:p>
    <w:p w:rsidR="00AE77A1" w:rsidRDefault="00AE77A1" w:rsidP="00AE77A1">
      <w:pPr>
        <w:pStyle w:val="Heading2"/>
        <w:ind w:left="720"/>
      </w:pPr>
      <w:r>
        <w:t>Front</w:t>
      </w:r>
    </w:p>
    <w:p w:rsidR="00AE77A1" w:rsidRDefault="00AE77A1" w:rsidP="00AE77A1">
      <w:pPr>
        <w:ind w:left="720"/>
      </w:pPr>
      <w:r>
        <w:t>User: AJB Secretary</w:t>
      </w:r>
    </w:p>
    <w:p w:rsidR="00AE77A1" w:rsidRDefault="00AE77A1" w:rsidP="00AE77A1">
      <w:pPr>
        <w:ind w:left="720"/>
      </w:pPr>
      <w:r>
        <w:t>I would like to be able to</w:t>
      </w:r>
      <w:r>
        <w:t xml:space="preserve"> enter details of a match and have the system automatically assign the two most suitable referees to it, so I can save time by not having to check all the details myself.</w:t>
      </w:r>
    </w:p>
    <w:p w:rsidR="00AE77A1" w:rsidRDefault="00AE77A1" w:rsidP="00AE77A1">
      <w:pPr>
        <w:pStyle w:val="Heading2"/>
        <w:ind w:left="360" w:firstLine="360"/>
      </w:pPr>
      <w:r>
        <w:t>Back</w:t>
      </w:r>
    </w:p>
    <w:p w:rsidR="00AE77A1" w:rsidRDefault="00AE77A1" w:rsidP="00AE77A1">
      <w:r>
        <w:tab/>
        <w:t>There should be fields w</w:t>
      </w:r>
      <w:r>
        <w:t>here I can enter the details of the match.</w:t>
      </w:r>
    </w:p>
    <w:p w:rsidR="00AE77A1" w:rsidRDefault="00AE77A1" w:rsidP="00AE77A1">
      <w:pPr>
        <w:ind w:left="709"/>
      </w:pPr>
      <w:r>
        <w:tab/>
      </w:r>
      <w:r w:rsidR="009D68F2">
        <w:t>A display should show the two referees that have been assigned to the match, and any other referees who are suitable which I can note in case a referee cancels.</w:t>
      </w:r>
    </w:p>
    <w:p w:rsidR="009D68F2" w:rsidRDefault="009D68F2" w:rsidP="00AE77A1">
      <w:pPr>
        <w:ind w:left="709"/>
      </w:pPr>
      <w:r>
        <w:t>I should be informed if there are not two suitable referees.</w:t>
      </w:r>
    </w:p>
    <w:p w:rsidR="009D68F2" w:rsidRDefault="009D68F2" w:rsidP="00AE77A1">
      <w:pPr>
        <w:ind w:left="709"/>
      </w:pPr>
      <w:r>
        <w:t>The number of allocations should be increased for the referees who have been assigned.</w:t>
      </w:r>
    </w:p>
    <w:p w:rsidR="009D68F2" w:rsidRDefault="009D68F2" w:rsidP="009D68F2">
      <w:pPr>
        <w:pStyle w:val="Heading2"/>
        <w:numPr>
          <w:ilvl w:val="0"/>
          <w:numId w:val="2"/>
        </w:numPr>
      </w:pPr>
      <w:r>
        <w:t>View match allocations</w:t>
      </w:r>
    </w:p>
    <w:p w:rsidR="009D68F2" w:rsidRDefault="009D68F2" w:rsidP="009D68F2">
      <w:pPr>
        <w:pStyle w:val="Heading2"/>
        <w:ind w:left="720"/>
      </w:pPr>
      <w:r>
        <w:t>Front</w:t>
      </w:r>
    </w:p>
    <w:p w:rsidR="009D68F2" w:rsidRDefault="009D68F2" w:rsidP="009D68F2">
      <w:pPr>
        <w:ind w:left="720"/>
      </w:pPr>
      <w:r>
        <w:t>User: AJB Secretary</w:t>
      </w:r>
    </w:p>
    <w:p w:rsidR="009D68F2" w:rsidRDefault="009D68F2" w:rsidP="009D68F2">
      <w:pPr>
        <w:ind w:left="720"/>
      </w:pPr>
      <w:r>
        <w:t xml:space="preserve">I would like </w:t>
      </w:r>
      <w:r>
        <w:t>the system to produce a document containing the details of each match to which referees have been assigned so I can have a record of this for meetings etc.</w:t>
      </w:r>
    </w:p>
    <w:p w:rsidR="009D68F2" w:rsidRDefault="009D68F2" w:rsidP="009D68F2">
      <w:pPr>
        <w:pStyle w:val="Heading2"/>
        <w:ind w:left="360" w:firstLine="360"/>
      </w:pPr>
      <w:r>
        <w:t>Back</w:t>
      </w:r>
    </w:p>
    <w:p w:rsidR="009D68F2" w:rsidRDefault="009D68F2" w:rsidP="009D68F2">
      <w:pPr>
        <w:ind w:left="709"/>
      </w:pPr>
      <w:r>
        <w:tab/>
        <w:t xml:space="preserve">There </w:t>
      </w:r>
      <w:r>
        <w:t>document should contain the details of the match and the names of the referees assigned.</w:t>
      </w:r>
    </w:p>
    <w:p w:rsidR="009D68F2" w:rsidRDefault="009D68F2" w:rsidP="009D68F2">
      <w:pPr>
        <w:ind w:left="709"/>
      </w:pPr>
      <w:r>
        <w:t>The</w:t>
      </w:r>
      <w:r>
        <w:t xml:space="preserve"> document</w:t>
      </w:r>
      <w:r>
        <w:t xml:space="preserve"> </w:t>
      </w:r>
      <w:r>
        <w:t>should reflect the latest details after the most recent use of the program.</w:t>
      </w:r>
    </w:p>
    <w:p w:rsidR="009D68F2" w:rsidRDefault="009D68F2" w:rsidP="009D68F2">
      <w:pPr>
        <w:ind w:left="709"/>
      </w:pPr>
      <w:r>
        <w:t>The matches should be ordered according to when the referees were allocated.</w:t>
      </w:r>
    </w:p>
    <w:p w:rsidR="009D68F2" w:rsidRDefault="009D68F2" w:rsidP="00AE77A1">
      <w:pPr>
        <w:ind w:left="709"/>
      </w:pPr>
    </w:p>
    <w:p w:rsidR="009D68F2" w:rsidRDefault="009D68F2" w:rsidP="009D68F2">
      <w:pPr>
        <w:pStyle w:val="Heading2"/>
        <w:numPr>
          <w:ilvl w:val="0"/>
          <w:numId w:val="2"/>
        </w:numPr>
      </w:pPr>
      <w:r>
        <w:t>Referee Details Document</w:t>
      </w:r>
    </w:p>
    <w:p w:rsidR="009D68F2" w:rsidRDefault="009D68F2" w:rsidP="009D68F2">
      <w:pPr>
        <w:pStyle w:val="Heading2"/>
        <w:ind w:left="720"/>
      </w:pPr>
      <w:r>
        <w:t>Front</w:t>
      </w:r>
    </w:p>
    <w:p w:rsidR="009D68F2" w:rsidRDefault="009D68F2" w:rsidP="009D68F2">
      <w:pPr>
        <w:ind w:left="720"/>
      </w:pPr>
      <w:r>
        <w:t>User: AJB Secretary</w:t>
      </w:r>
    </w:p>
    <w:p w:rsidR="009D68F2" w:rsidRDefault="009D68F2" w:rsidP="009D68F2">
      <w:pPr>
        <w:ind w:left="720"/>
      </w:pPr>
      <w:r>
        <w:t xml:space="preserve">I would like the system to produce a document containing the details of each </w:t>
      </w:r>
      <w:r>
        <w:t>referee</w:t>
      </w:r>
      <w:r>
        <w:t xml:space="preserve"> so I can have a record of this for meetings etc.</w:t>
      </w:r>
    </w:p>
    <w:p w:rsidR="009D68F2" w:rsidRDefault="009D68F2" w:rsidP="009D68F2">
      <w:pPr>
        <w:pStyle w:val="Heading2"/>
        <w:ind w:left="360" w:firstLine="360"/>
      </w:pPr>
      <w:r>
        <w:t>Back</w:t>
      </w:r>
    </w:p>
    <w:p w:rsidR="009D68F2" w:rsidRDefault="009D68F2" w:rsidP="009D68F2">
      <w:pPr>
        <w:ind w:left="709"/>
      </w:pPr>
      <w:r>
        <w:tab/>
        <w:t xml:space="preserve">There document should contain the details </w:t>
      </w:r>
      <w:r>
        <w:t>for each referee.</w:t>
      </w:r>
    </w:p>
    <w:p w:rsidR="009D68F2" w:rsidRDefault="009D68F2" w:rsidP="009D68F2">
      <w:pPr>
        <w:ind w:left="709"/>
      </w:pPr>
      <w:r>
        <w:t>The list should be ordered by ID.</w:t>
      </w:r>
    </w:p>
    <w:p w:rsidR="009D68F2" w:rsidRDefault="009D68F2" w:rsidP="009D68F2">
      <w:pPr>
        <w:ind w:left="709"/>
      </w:pPr>
      <w:r>
        <w:t>The document should reflect the latest details after the most recent use of the program.</w:t>
      </w:r>
    </w:p>
    <w:p w:rsidR="00C95201" w:rsidRDefault="00C95201" w:rsidP="00C95201">
      <w:pPr>
        <w:pStyle w:val="Heading2"/>
        <w:numPr>
          <w:ilvl w:val="0"/>
          <w:numId w:val="2"/>
        </w:numPr>
      </w:pPr>
      <w:r>
        <w:t>Desktop Shortcut</w:t>
      </w:r>
    </w:p>
    <w:p w:rsidR="00C95201" w:rsidRDefault="00C95201" w:rsidP="00C95201">
      <w:pPr>
        <w:pStyle w:val="Heading2"/>
        <w:ind w:left="720"/>
      </w:pPr>
      <w:r>
        <w:t>Front</w:t>
      </w:r>
    </w:p>
    <w:p w:rsidR="00C95201" w:rsidRDefault="00C95201" w:rsidP="00C95201">
      <w:pPr>
        <w:ind w:left="720"/>
      </w:pPr>
      <w:r>
        <w:t>User: AJB Secretary</w:t>
      </w:r>
    </w:p>
    <w:p w:rsidR="00C95201" w:rsidRDefault="00C95201" w:rsidP="00C95201">
      <w:pPr>
        <w:ind w:left="720"/>
      </w:pPr>
      <w:r>
        <w:t>I would like t</w:t>
      </w:r>
      <w:r>
        <w:t>o be able to access the program through a shortcut on my desktop so I can conveniently use the program.</w:t>
      </w:r>
    </w:p>
    <w:p w:rsidR="00C95201" w:rsidRDefault="00C95201" w:rsidP="00C95201">
      <w:pPr>
        <w:pStyle w:val="Heading2"/>
        <w:ind w:left="360" w:firstLine="360"/>
      </w:pPr>
      <w:r>
        <w:t>Back</w:t>
      </w:r>
    </w:p>
    <w:p w:rsidR="00C95201" w:rsidRDefault="00C95201" w:rsidP="00C95201">
      <w:pPr>
        <w:ind w:left="709"/>
      </w:pPr>
      <w:r>
        <w:t>There should be a desktop shortcut that opens the program and lets me start working.</w:t>
      </w:r>
      <w:bookmarkStart w:id="0" w:name="_GoBack"/>
      <w:bookmarkEnd w:id="0"/>
    </w:p>
    <w:p w:rsidR="00C95201" w:rsidRDefault="00C95201" w:rsidP="00C95201"/>
    <w:p w:rsidR="00AE77A1" w:rsidRDefault="00AE77A1" w:rsidP="00AE77A1">
      <w:pPr>
        <w:ind w:left="709"/>
      </w:pPr>
    </w:p>
    <w:p w:rsidR="00AE77A1" w:rsidRDefault="00AE77A1" w:rsidP="00AE77A1">
      <w:pPr>
        <w:ind w:left="709"/>
      </w:pPr>
    </w:p>
    <w:p w:rsidR="00AE77A1" w:rsidRDefault="00AE77A1" w:rsidP="00AE77A1">
      <w:pPr>
        <w:ind w:firstLine="720"/>
      </w:pPr>
    </w:p>
    <w:p w:rsidR="00AE77A1" w:rsidRDefault="00AE77A1" w:rsidP="00AE77A1"/>
    <w:p w:rsidR="00D6473B" w:rsidRDefault="00D6473B" w:rsidP="004879A8"/>
    <w:sectPr w:rsidR="00D64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A7B10"/>
    <w:multiLevelType w:val="hybridMultilevel"/>
    <w:tmpl w:val="C20851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10899"/>
    <w:multiLevelType w:val="hybridMultilevel"/>
    <w:tmpl w:val="93B4F472"/>
    <w:lvl w:ilvl="0" w:tplc="CA3CDD6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07C92"/>
    <w:multiLevelType w:val="hybridMultilevel"/>
    <w:tmpl w:val="C20851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3B3715"/>
    <w:multiLevelType w:val="hybridMultilevel"/>
    <w:tmpl w:val="78FCE0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000909"/>
    <w:multiLevelType w:val="hybridMultilevel"/>
    <w:tmpl w:val="C20851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D67EF8"/>
    <w:multiLevelType w:val="hybridMultilevel"/>
    <w:tmpl w:val="C20851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9A8"/>
    <w:rsid w:val="004879A8"/>
    <w:rsid w:val="00745A5C"/>
    <w:rsid w:val="00922E31"/>
    <w:rsid w:val="009D68F2"/>
    <w:rsid w:val="00AE77A1"/>
    <w:rsid w:val="00C95201"/>
    <w:rsid w:val="00D6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9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9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9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879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79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9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9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9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879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79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B44B1C6B.dotm</Template>
  <TotalTime>49</TotalTime>
  <Pages>4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Computing Science</Company>
  <LinksUpToDate>false</LinksUpToDate>
  <CharactersWithSpaces>4173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Masters Student</dc:creator>
  <cp:lastModifiedBy>Masters Student</cp:lastModifiedBy>
  <cp:revision>1</cp:revision>
  <dcterms:created xsi:type="dcterms:W3CDTF">2015-01-14T13:06:00Z</dcterms:created>
  <dcterms:modified xsi:type="dcterms:W3CDTF">2015-01-14T13:55:00Z</dcterms:modified>
</cp:coreProperties>
</file>